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Pr="009C1931" w:rsidRDefault="002D4294">
      <w:pPr>
        <w:pStyle w:val="Ttulo"/>
        <w:rPr>
          <w:lang w:val="pt-BR"/>
        </w:rPr>
      </w:pPr>
      <w:r>
        <w:rPr>
          <w:lang w:val="pt-BR"/>
        </w:rPr>
        <w:t>Biblioteca Pessoal</w:t>
      </w:r>
    </w:p>
    <w:p w:rsidR="00617192" w:rsidRPr="009C1931" w:rsidRDefault="009C1931">
      <w:pPr>
        <w:pStyle w:val="Ttulo"/>
        <w:rPr>
          <w:lang w:val="pt-BR"/>
        </w:rPr>
      </w:pPr>
      <w:r w:rsidRPr="009C1931">
        <w:rPr>
          <w:lang w:val="pt-BR"/>
        </w:rPr>
        <w:t>Plano de projeto</w:t>
      </w:r>
    </w:p>
    <w:p w:rsidR="00CF3857" w:rsidRPr="009C1931" w:rsidRDefault="00CF3857" w:rsidP="00CF3857">
      <w:pPr>
        <w:rPr>
          <w:lang w:val="pt-BR"/>
        </w:rPr>
      </w:pPr>
    </w:p>
    <w:p w:rsidR="00617192" w:rsidRDefault="00617192">
      <w:pPr>
        <w:pStyle w:val="Ttulo1"/>
        <w:rPr>
          <w:lang w:val="pt-BR"/>
        </w:rPr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 w:rsidRPr="009C1931">
        <w:rPr>
          <w:lang w:val="pt-BR"/>
        </w:rPr>
        <w:t>Introdu</w:t>
      </w:r>
      <w:bookmarkEnd w:id="0"/>
      <w:bookmarkEnd w:id="1"/>
      <w:r w:rsidR="009C1931">
        <w:rPr>
          <w:lang w:val="pt-BR"/>
        </w:rPr>
        <w:t>ção</w:t>
      </w:r>
    </w:p>
    <w:p w:rsidR="00D60996" w:rsidRPr="00D60996" w:rsidRDefault="00D67495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Este projeto </w:t>
      </w:r>
      <w:r w:rsidR="00D60996">
        <w:rPr>
          <w:rFonts w:ascii="Arial" w:hAnsi="Arial" w:cs="Arial"/>
          <w:sz w:val="22"/>
          <w:szCs w:val="22"/>
          <w:lang w:val="pt-BR"/>
        </w:rPr>
        <w:t>visa</w:t>
      </w:r>
      <w:r w:rsidRPr="00D60996">
        <w:rPr>
          <w:rFonts w:ascii="Arial" w:hAnsi="Arial" w:cs="Arial"/>
          <w:sz w:val="22"/>
          <w:szCs w:val="22"/>
          <w:lang w:val="pt-BR"/>
        </w:rPr>
        <w:t xml:space="preserve"> o desenvo</w:t>
      </w:r>
      <w:r w:rsidR="0075146C">
        <w:rPr>
          <w:rFonts w:ascii="Arial" w:hAnsi="Arial" w:cs="Arial"/>
          <w:sz w:val="22"/>
          <w:szCs w:val="22"/>
          <w:lang w:val="pt-BR"/>
        </w:rPr>
        <w:t xml:space="preserve">lvimento de um </w:t>
      </w:r>
      <w:r w:rsidR="008E57E2">
        <w:rPr>
          <w:rFonts w:ascii="Arial" w:hAnsi="Arial" w:cs="Arial"/>
          <w:sz w:val="22"/>
          <w:szCs w:val="22"/>
          <w:lang w:val="pt-BR"/>
        </w:rPr>
        <w:t>sistema que gerencia uma biblioteca pessoal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para cada usuário</w:t>
      </w:r>
      <w:r w:rsidR="0092368C">
        <w:rPr>
          <w:rFonts w:ascii="Arial" w:hAnsi="Arial" w:cs="Arial"/>
          <w:sz w:val="22"/>
          <w:szCs w:val="22"/>
          <w:lang w:val="pt-BR"/>
        </w:rPr>
        <w:t>.</w:t>
      </w:r>
      <w:r w:rsidR="00756506">
        <w:rPr>
          <w:rFonts w:ascii="Arial" w:hAnsi="Arial" w:cs="Arial"/>
          <w:sz w:val="22"/>
          <w:szCs w:val="22"/>
          <w:lang w:val="pt-BR"/>
        </w:rPr>
        <w:t xml:space="preserve"> É possível cadastrar livros e emprestá-los para usuários ou não usuários e o sistema notificará as duas partes envolvidas no empréstimo quando a data de devolução estiver próxima.</w:t>
      </w:r>
    </w:p>
    <w:p w:rsidR="00617192" w:rsidRDefault="009C1931" w:rsidP="00466E89">
      <w:pPr>
        <w:pStyle w:val="Ttulo1"/>
        <w:rPr>
          <w:lang w:val="pt-BR"/>
        </w:rPr>
      </w:pPr>
      <w:r w:rsidRPr="009C1931">
        <w:rPr>
          <w:lang w:val="pt-BR"/>
        </w:rPr>
        <w:t>Organização do projeto</w:t>
      </w:r>
    </w:p>
    <w:p w:rsidR="00D60996" w:rsidRPr="00D60996" w:rsidRDefault="009C1931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D60996">
        <w:rPr>
          <w:rFonts w:ascii="Arial" w:hAnsi="Arial" w:cs="Arial"/>
          <w:sz w:val="22"/>
          <w:szCs w:val="22"/>
          <w:lang w:val="pt-BR"/>
        </w:rPr>
        <w:t xml:space="preserve">A equipe está composta por </w:t>
      </w:r>
      <w:r w:rsidR="00B45C6F">
        <w:rPr>
          <w:rFonts w:ascii="Arial" w:hAnsi="Arial" w:cs="Arial"/>
          <w:sz w:val="22"/>
          <w:szCs w:val="22"/>
          <w:lang w:val="pt-BR"/>
        </w:rPr>
        <w:t xml:space="preserve">quatro desenvolvedores e será </w:t>
      </w:r>
      <w:proofErr w:type="spellStart"/>
      <w:r w:rsidR="00DB022D">
        <w:rPr>
          <w:rFonts w:ascii="Arial" w:hAnsi="Arial" w:cs="Arial"/>
          <w:sz w:val="22"/>
          <w:szCs w:val="22"/>
          <w:lang w:val="pt-BR"/>
        </w:rPr>
        <w:t>auto-organizável</w:t>
      </w:r>
      <w:proofErr w:type="spellEnd"/>
      <w:r w:rsidR="00B45C6F">
        <w:rPr>
          <w:rFonts w:ascii="Arial" w:hAnsi="Arial" w:cs="Arial"/>
          <w:sz w:val="22"/>
          <w:szCs w:val="22"/>
          <w:lang w:val="pt-BR"/>
        </w:rPr>
        <w:t>, deste modo os papeis de gerente, analista e desenvolvedor serão inerentes de todos os participantes.</w:t>
      </w:r>
    </w:p>
    <w:p w:rsidR="004B65CD" w:rsidRDefault="004B65CD" w:rsidP="00466E89">
      <w:pPr>
        <w:pStyle w:val="Ttulo1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</w:t>
      </w:r>
      <w:r w:rsidRPr="004B65CD">
        <w:rPr>
          <w:lang w:val="pt-BR"/>
        </w:rPr>
        <w:t>ráticas de projeto e medidas</w:t>
      </w:r>
    </w:p>
    <w:p w:rsidR="004B65CD" w:rsidRPr="004B65CD" w:rsidRDefault="00063246" w:rsidP="00756506">
      <w:pPr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  <w:r w:rsidR="0092368C" w:rsidRPr="00F70A60">
        <w:rPr>
          <w:rFonts w:ascii="Arial" w:hAnsi="Arial" w:cs="Arial"/>
          <w:sz w:val="22"/>
          <w:szCs w:val="22"/>
          <w:lang w:val="pt-BR"/>
        </w:rPr>
        <w:t xml:space="preserve">documentos </w:t>
      </w:r>
      <w:r w:rsidR="0092368C">
        <w:rPr>
          <w:rFonts w:ascii="Arial" w:hAnsi="Arial" w:cs="Arial"/>
          <w:sz w:val="22"/>
          <w:szCs w:val="22"/>
          <w:lang w:val="pt-BR"/>
        </w:rPr>
        <w:t xml:space="preserve">gerados serão </w:t>
      </w:r>
      <w:r w:rsidR="00AC4641">
        <w:rPr>
          <w:rFonts w:ascii="Arial" w:hAnsi="Arial" w:cs="Arial"/>
          <w:sz w:val="22"/>
          <w:szCs w:val="22"/>
          <w:lang w:val="pt-BR"/>
        </w:rPr>
        <w:t>compartilhados e inspecionados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por toda a equipe; a</w:t>
      </w:r>
      <w:r w:rsidR="004B65CD">
        <w:rPr>
          <w:rFonts w:ascii="Arial" w:hAnsi="Arial" w:cs="Arial"/>
          <w:sz w:val="22"/>
          <w:szCs w:val="22"/>
          <w:lang w:val="pt-BR"/>
        </w:rPr>
        <w:t xml:space="preserve"> equipe se reunirá no mínimo uma vez por semana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para toma</w:t>
      </w:r>
      <w:r w:rsidR="00D94F46">
        <w:rPr>
          <w:rFonts w:ascii="Arial" w:hAnsi="Arial" w:cs="Arial"/>
          <w:sz w:val="22"/>
          <w:szCs w:val="22"/>
          <w:lang w:val="pt-BR"/>
        </w:rPr>
        <w:t>da</w:t>
      </w:r>
      <w:r w:rsidR="00DB022D">
        <w:rPr>
          <w:rFonts w:ascii="Arial" w:hAnsi="Arial" w:cs="Arial"/>
          <w:sz w:val="22"/>
          <w:szCs w:val="22"/>
          <w:lang w:val="pt-BR"/>
        </w:rPr>
        <w:t xml:space="preserve"> de decisões.</w:t>
      </w:r>
      <w:r w:rsidR="0092368C">
        <w:rPr>
          <w:rFonts w:ascii="Arial" w:hAnsi="Arial" w:cs="Arial"/>
          <w:sz w:val="22"/>
          <w:szCs w:val="22"/>
          <w:lang w:val="pt-BR"/>
        </w:rPr>
        <w:t xml:space="preserve"> </w:t>
      </w:r>
    </w:p>
    <w:bookmarkEnd w:id="5"/>
    <w:bookmarkEnd w:id="6"/>
    <w:p w:rsidR="00617192" w:rsidRPr="009C1931" w:rsidRDefault="0092368C" w:rsidP="00466E89">
      <w:pPr>
        <w:pStyle w:val="Ttulo1"/>
        <w:rPr>
          <w:lang w:val="pt-BR"/>
        </w:rPr>
      </w:pPr>
      <w:r>
        <w:rPr>
          <w:lang w:val="pt-BR"/>
        </w:rPr>
        <w:t>Cronograma</w:t>
      </w:r>
    </w:p>
    <w:p w:rsidR="00880534" w:rsidRPr="009C1931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"/>
        <w:gridCol w:w="4260"/>
        <w:gridCol w:w="1815"/>
        <w:gridCol w:w="1721"/>
      </w:tblGrid>
      <w:tr w:rsidR="00880534" w:rsidRPr="00DB022D">
        <w:tc>
          <w:tcPr>
            <w:tcW w:w="1005" w:type="dxa"/>
            <w:shd w:val="clear" w:color="auto" w:fill="E6E6E6"/>
          </w:tcPr>
          <w:p w:rsidR="00880534" w:rsidRPr="00FB4E16" w:rsidRDefault="00880534" w:rsidP="004B65CD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Itera</w:t>
            </w:r>
            <w:r w:rsidR="004B65CD"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ção</w:t>
            </w:r>
          </w:p>
        </w:tc>
        <w:tc>
          <w:tcPr>
            <w:tcW w:w="4300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sz w:val="22"/>
                <w:szCs w:val="22"/>
                <w:lang w:val="pt-BR"/>
              </w:rPr>
              <w:t>Objetivos</w:t>
            </w:r>
          </w:p>
        </w:tc>
        <w:tc>
          <w:tcPr>
            <w:tcW w:w="1825" w:type="dxa"/>
            <w:shd w:val="clear" w:color="auto" w:fill="E6E6E6"/>
          </w:tcPr>
          <w:p w:rsidR="00880534" w:rsidRPr="00FB4E16" w:rsidRDefault="00FB4E16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Período</w:t>
            </w:r>
          </w:p>
        </w:tc>
        <w:tc>
          <w:tcPr>
            <w:tcW w:w="1726" w:type="dxa"/>
            <w:shd w:val="clear" w:color="auto" w:fill="E6E6E6"/>
          </w:tcPr>
          <w:p w:rsidR="00880534" w:rsidRPr="00FB4E16" w:rsidRDefault="004B65CD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FB4E16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Velocidade</w:t>
            </w:r>
          </w:p>
        </w:tc>
      </w:tr>
      <w:tr w:rsidR="00880534" w:rsidRPr="00DB022D">
        <w:tc>
          <w:tcPr>
            <w:tcW w:w="1005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300" w:type="dxa"/>
          </w:tcPr>
          <w:p w:rsidR="00E62017" w:rsidRPr="00FB4E16" w:rsidRDefault="00E62017" w:rsidP="00881998">
            <w:pPr>
              <w:pStyle w:val="Corpodetexto"/>
              <w:spacing w:before="60"/>
              <w:ind w:left="36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25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26" w:type="dxa"/>
          </w:tcPr>
          <w:p w:rsidR="00880534" w:rsidRPr="00FB4E16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368C" w:rsidRPr="00DB022D">
        <w:tc>
          <w:tcPr>
            <w:tcW w:w="1005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300" w:type="dxa"/>
          </w:tcPr>
          <w:p w:rsidR="00C32CFA" w:rsidRPr="00FB4E16" w:rsidRDefault="00C32CFA" w:rsidP="00881998">
            <w:pPr>
              <w:pStyle w:val="Corpodetexto"/>
              <w:spacing w:before="60"/>
              <w:ind w:left="439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25" w:type="dxa"/>
          </w:tcPr>
          <w:p w:rsidR="0092368C" w:rsidRPr="00FB4E16" w:rsidRDefault="0092368C" w:rsidP="00C32CFA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726" w:type="dxa"/>
          </w:tcPr>
          <w:p w:rsidR="0092368C" w:rsidRPr="00FB4E16" w:rsidRDefault="0092368C" w:rsidP="00EF0522">
            <w:pPr>
              <w:pStyle w:val="Corpodetexto"/>
              <w:spacing w:before="60"/>
              <w:ind w:left="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bookmarkEnd w:id="2"/>
      <w:bookmarkEnd w:id="3"/>
      <w:bookmarkEnd w:id="4"/>
    </w:tbl>
    <w:p w:rsidR="00B42205" w:rsidRPr="009C1931" w:rsidRDefault="00B42205">
      <w:pPr>
        <w:rPr>
          <w:lang w:val="pt-BR"/>
        </w:rPr>
      </w:pPr>
    </w:p>
    <w:p w:rsidR="00B42205" w:rsidRDefault="00D94F46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B4E16" w:rsidRPr="00FB4E16" w:rsidRDefault="00FB4E16" w:rsidP="00FB4E16">
      <w:pPr>
        <w:ind w:left="360"/>
        <w:rPr>
          <w:rFonts w:ascii="Arial" w:hAnsi="Arial" w:cs="Arial"/>
          <w:sz w:val="22"/>
          <w:szCs w:val="22"/>
          <w:lang w:val="pt-BR"/>
        </w:rPr>
      </w:pPr>
      <w:r w:rsidRPr="00FB4E16">
        <w:rPr>
          <w:rFonts w:ascii="Arial" w:hAnsi="Arial" w:cs="Arial"/>
          <w:sz w:val="22"/>
          <w:szCs w:val="22"/>
          <w:lang w:val="pt-BR"/>
        </w:rPr>
        <w:t>O</w:t>
      </w:r>
      <w:r w:rsidR="00D02A02">
        <w:rPr>
          <w:rFonts w:ascii="Arial" w:hAnsi="Arial" w:cs="Arial"/>
          <w:sz w:val="22"/>
          <w:szCs w:val="22"/>
          <w:lang w:val="pt-BR"/>
        </w:rPr>
        <w:t>...</w:t>
      </w:r>
      <w:bookmarkStart w:id="7" w:name="_GoBack"/>
      <w:bookmarkEnd w:id="7"/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B42205" w:rsidRPr="00AC4641" w:rsidRDefault="00B42205" w:rsidP="00625FE9">
      <w:pPr>
        <w:pStyle w:val="InfoBlue"/>
        <w:jc w:val="both"/>
        <w:rPr>
          <w:lang w:val="pt-BR"/>
        </w:rPr>
      </w:pPr>
    </w:p>
    <w:sectPr w:rsidR="00B42205" w:rsidRPr="00AC4641" w:rsidSect="00442684"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00" w:rsidRDefault="00C41400">
      <w:r>
        <w:separator/>
      </w:r>
    </w:p>
  </w:endnote>
  <w:endnote w:type="continuationSeparator" w:id="0">
    <w:p w:rsidR="00C41400" w:rsidRDefault="00C4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 w:rsidP="00D94F46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00" w:rsidRDefault="00C41400">
      <w:r>
        <w:separator/>
      </w:r>
    </w:p>
  </w:footnote>
  <w:footnote w:type="continuationSeparator" w:id="0">
    <w:p w:rsidR="00C41400" w:rsidRDefault="00C4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EC3757"/>
    <w:multiLevelType w:val="hybridMultilevel"/>
    <w:tmpl w:val="B85890B6"/>
    <w:lvl w:ilvl="0" w:tplc="0416000F">
      <w:start w:val="1"/>
      <w:numFmt w:val="decimal"/>
      <w:lvlText w:val="%1."/>
      <w:lvlJc w:val="left"/>
      <w:pPr>
        <w:ind w:left="439" w:hanging="360"/>
      </w:pPr>
    </w:lvl>
    <w:lvl w:ilvl="1" w:tplc="04160019" w:tentative="1">
      <w:start w:val="1"/>
      <w:numFmt w:val="lowerLetter"/>
      <w:lvlText w:val="%2."/>
      <w:lvlJc w:val="left"/>
      <w:pPr>
        <w:ind w:left="1159" w:hanging="360"/>
      </w:pPr>
    </w:lvl>
    <w:lvl w:ilvl="2" w:tplc="0416001B" w:tentative="1">
      <w:start w:val="1"/>
      <w:numFmt w:val="lowerRoman"/>
      <w:lvlText w:val="%3."/>
      <w:lvlJc w:val="right"/>
      <w:pPr>
        <w:ind w:left="1879" w:hanging="180"/>
      </w:pPr>
    </w:lvl>
    <w:lvl w:ilvl="3" w:tplc="0416000F" w:tentative="1">
      <w:start w:val="1"/>
      <w:numFmt w:val="decimal"/>
      <w:lvlText w:val="%4."/>
      <w:lvlJc w:val="left"/>
      <w:pPr>
        <w:ind w:left="2599" w:hanging="360"/>
      </w:pPr>
    </w:lvl>
    <w:lvl w:ilvl="4" w:tplc="04160019" w:tentative="1">
      <w:start w:val="1"/>
      <w:numFmt w:val="lowerLetter"/>
      <w:lvlText w:val="%5."/>
      <w:lvlJc w:val="left"/>
      <w:pPr>
        <w:ind w:left="3319" w:hanging="360"/>
      </w:pPr>
    </w:lvl>
    <w:lvl w:ilvl="5" w:tplc="0416001B" w:tentative="1">
      <w:start w:val="1"/>
      <w:numFmt w:val="lowerRoman"/>
      <w:lvlText w:val="%6."/>
      <w:lvlJc w:val="right"/>
      <w:pPr>
        <w:ind w:left="4039" w:hanging="180"/>
      </w:pPr>
    </w:lvl>
    <w:lvl w:ilvl="6" w:tplc="0416000F" w:tentative="1">
      <w:start w:val="1"/>
      <w:numFmt w:val="decimal"/>
      <w:lvlText w:val="%7."/>
      <w:lvlJc w:val="left"/>
      <w:pPr>
        <w:ind w:left="4759" w:hanging="360"/>
      </w:pPr>
    </w:lvl>
    <w:lvl w:ilvl="7" w:tplc="04160019" w:tentative="1">
      <w:start w:val="1"/>
      <w:numFmt w:val="lowerLetter"/>
      <w:lvlText w:val="%8."/>
      <w:lvlJc w:val="left"/>
      <w:pPr>
        <w:ind w:left="5479" w:hanging="360"/>
      </w:pPr>
    </w:lvl>
    <w:lvl w:ilvl="8" w:tplc="0416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E73B6"/>
    <w:multiLevelType w:val="hybridMultilevel"/>
    <w:tmpl w:val="3D183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CB2D5C"/>
    <w:multiLevelType w:val="multilevel"/>
    <w:tmpl w:val="B04CFF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5F690CA6"/>
    <w:multiLevelType w:val="hybridMultilevel"/>
    <w:tmpl w:val="DC761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6C11560"/>
    <w:multiLevelType w:val="hybridMultilevel"/>
    <w:tmpl w:val="FD126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EC6401"/>
    <w:multiLevelType w:val="hybridMultilevel"/>
    <w:tmpl w:val="82601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16"/>
  </w:num>
  <w:num w:numId="8">
    <w:abstractNumId w:val="11"/>
  </w:num>
  <w:num w:numId="9">
    <w:abstractNumId w:val="14"/>
  </w:num>
  <w:num w:numId="10">
    <w:abstractNumId w:val="2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10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495"/>
    <w:rsid w:val="00002CF5"/>
    <w:rsid w:val="00036D16"/>
    <w:rsid w:val="00063246"/>
    <w:rsid w:val="00091B6D"/>
    <w:rsid w:val="00167C3E"/>
    <w:rsid w:val="001C105F"/>
    <w:rsid w:val="001C4707"/>
    <w:rsid w:val="00234028"/>
    <w:rsid w:val="00274D9D"/>
    <w:rsid w:val="0028752B"/>
    <w:rsid w:val="002D4294"/>
    <w:rsid w:val="00310D8F"/>
    <w:rsid w:val="00326DE3"/>
    <w:rsid w:val="003F4175"/>
    <w:rsid w:val="004217B3"/>
    <w:rsid w:val="00442684"/>
    <w:rsid w:val="00450935"/>
    <w:rsid w:val="00466E89"/>
    <w:rsid w:val="004B65CD"/>
    <w:rsid w:val="00554AB1"/>
    <w:rsid w:val="005E00C1"/>
    <w:rsid w:val="00616D42"/>
    <w:rsid w:val="00617192"/>
    <w:rsid w:val="00625FE9"/>
    <w:rsid w:val="00656AB2"/>
    <w:rsid w:val="00685BE2"/>
    <w:rsid w:val="006E16C2"/>
    <w:rsid w:val="006E44DA"/>
    <w:rsid w:val="006F3C09"/>
    <w:rsid w:val="006F66A6"/>
    <w:rsid w:val="0070640C"/>
    <w:rsid w:val="00713B62"/>
    <w:rsid w:val="00724D1C"/>
    <w:rsid w:val="00730E8A"/>
    <w:rsid w:val="00735F6E"/>
    <w:rsid w:val="0074473E"/>
    <w:rsid w:val="007459E1"/>
    <w:rsid w:val="0075146C"/>
    <w:rsid w:val="00756506"/>
    <w:rsid w:val="00786E04"/>
    <w:rsid w:val="007E6D18"/>
    <w:rsid w:val="008273B6"/>
    <w:rsid w:val="00880534"/>
    <w:rsid w:val="00881998"/>
    <w:rsid w:val="008D42A8"/>
    <w:rsid w:val="008E57E2"/>
    <w:rsid w:val="00910B95"/>
    <w:rsid w:val="00917BB3"/>
    <w:rsid w:val="0092368C"/>
    <w:rsid w:val="00941276"/>
    <w:rsid w:val="00953F35"/>
    <w:rsid w:val="00967441"/>
    <w:rsid w:val="00974F01"/>
    <w:rsid w:val="00977BDD"/>
    <w:rsid w:val="00985541"/>
    <w:rsid w:val="00995672"/>
    <w:rsid w:val="009C1931"/>
    <w:rsid w:val="009F1F07"/>
    <w:rsid w:val="00A231CF"/>
    <w:rsid w:val="00A73CB7"/>
    <w:rsid w:val="00AB18F3"/>
    <w:rsid w:val="00AC4641"/>
    <w:rsid w:val="00AE6F81"/>
    <w:rsid w:val="00AF0526"/>
    <w:rsid w:val="00B3080C"/>
    <w:rsid w:val="00B42205"/>
    <w:rsid w:val="00B45C6F"/>
    <w:rsid w:val="00BD6BB0"/>
    <w:rsid w:val="00C32CFA"/>
    <w:rsid w:val="00C41400"/>
    <w:rsid w:val="00C8451F"/>
    <w:rsid w:val="00CE5612"/>
    <w:rsid w:val="00CF3857"/>
    <w:rsid w:val="00D02A02"/>
    <w:rsid w:val="00D05E66"/>
    <w:rsid w:val="00D079C5"/>
    <w:rsid w:val="00D105E7"/>
    <w:rsid w:val="00D17CD2"/>
    <w:rsid w:val="00D60996"/>
    <w:rsid w:val="00D67495"/>
    <w:rsid w:val="00D94F46"/>
    <w:rsid w:val="00DB022D"/>
    <w:rsid w:val="00DE0ACE"/>
    <w:rsid w:val="00E10E75"/>
    <w:rsid w:val="00E26B8E"/>
    <w:rsid w:val="00E62017"/>
    <w:rsid w:val="00E65F3F"/>
    <w:rsid w:val="00EC6103"/>
    <w:rsid w:val="00EF0522"/>
    <w:rsid w:val="00F22D93"/>
    <w:rsid w:val="00F70A60"/>
    <w:rsid w:val="00F72DA9"/>
    <w:rsid w:val="00FB4E16"/>
    <w:rsid w:val="00FC0675"/>
    <w:rsid w:val="00FC1827"/>
    <w:rsid w:val="00FD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684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442684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4268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4268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4268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4268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4268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268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44268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4268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442684"/>
    <w:pPr>
      <w:ind w:left="900" w:hanging="900"/>
    </w:pPr>
  </w:style>
  <w:style w:type="paragraph" w:styleId="Sumrio1">
    <w:name w:val="toc 1"/>
    <w:basedOn w:val="Normal"/>
    <w:next w:val="Normal"/>
    <w:semiHidden/>
    <w:rsid w:val="00442684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442684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442684"/>
    <w:pPr>
      <w:ind w:left="400"/>
    </w:pPr>
    <w:rPr>
      <w:szCs w:val="24"/>
    </w:rPr>
  </w:style>
  <w:style w:type="paragraph" w:styleId="Cabealho">
    <w:name w:val="header"/>
    <w:basedOn w:val="Normal"/>
    <w:rsid w:val="0044268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4268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42684"/>
  </w:style>
  <w:style w:type="paragraph" w:customStyle="1" w:styleId="Tabletext">
    <w:name w:val="Tabletext"/>
    <w:basedOn w:val="Normal"/>
    <w:rsid w:val="00442684"/>
    <w:pPr>
      <w:keepLines/>
      <w:spacing w:after="120"/>
    </w:pPr>
  </w:style>
  <w:style w:type="paragraph" w:styleId="Corpodetexto">
    <w:name w:val="Body Text"/>
    <w:basedOn w:val="Normal"/>
    <w:rsid w:val="00442684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442684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442684"/>
    <w:pPr>
      <w:ind w:left="720" w:hanging="432"/>
    </w:pPr>
  </w:style>
  <w:style w:type="paragraph" w:customStyle="1" w:styleId="Bullet2">
    <w:name w:val="Bullet2"/>
    <w:basedOn w:val="Normal"/>
    <w:rsid w:val="0044268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44268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44268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4268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268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268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4268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2684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442684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442684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442684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442684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442684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442684"/>
    <w:pPr>
      <w:ind w:left="1600"/>
    </w:pPr>
    <w:rPr>
      <w:szCs w:val="24"/>
    </w:rPr>
  </w:style>
  <w:style w:type="paragraph" w:styleId="Corpodetexto2">
    <w:name w:val="Body Text 2"/>
    <w:basedOn w:val="Normal"/>
    <w:rsid w:val="00442684"/>
    <w:rPr>
      <w:i/>
      <w:color w:val="0000FF"/>
    </w:rPr>
  </w:style>
  <w:style w:type="paragraph" w:styleId="Recuodecorpodetexto">
    <w:name w:val="Body Text Indent"/>
    <w:basedOn w:val="Normal"/>
    <w:rsid w:val="0044268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268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2684"/>
    <w:pPr>
      <w:widowControl/>
      <w:numPr>
        <w:numId w:val="1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442684"/>
    <w:rPr>
      <w:color w:val="0000FF"/>
      <w:u w:val="single"/>
    </w:rPr>
  </w:style>
  <w:style w:type="paragraph" w:styleId="NormalWeb">
    <w:name w:val="Normal (Web)"/>
    <w:basedOn w:val="Normal"/>
    <w:rsid w:val="004426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442684"/>
    <w:rPr>
      <w:b/>
      <w:bCs/>
    </w:rPr>
  </w:style>
  <w:style w:type="paragraph" w:customStyle="1" w:styleId="infoblue0">
    <w:name w:val="infoblue"/>
    <w:basedOn w:val="Normal"/>
    <w:rsid w:val="00442684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442684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442684"/>
    <w:rPr>
      <w:sz w:val="16"/>
      <w:szCs w:val="16"/>
    </w:rPr>
  </w:style>
  <w:style w:type="paragraph" w:styleId="Textodecomentrio">
    <w:name w:val="annotation text"/>
    <w:basedOn w:val="Normal"/>
    <w:semiHidden/>
    <w:rsid w:val="00442684"/>
    <w:pPr>
      <w:widowControl/>
      <w:spacing w:line="240" w:lineRule="auto"/>
    </w:pPr>
  </w:style>
  <w:style w:type="paragraph" w:styleId="Textodebalo">
    <w:name w:val="Balloon Text"/>
    <w:basedOn w:val="Normal"/>
    <w:semiHidden/>
    <w:rsid w:val="00442684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442684"/>
  </w:style>
  <w:style w:type="character" w:customStyle="1" w:styleId="spelle">
    <w:name w:val="spelle"/>
    <w:basedOn w:val="Fontepargpadro"/>
    <w:rsid w:val="00442684"/>
  </w:style>
  <w:style w:type="paragraph" w:styleId="Assuntodocomentrio">
    <w:name w:val="annotation subject"/>
    <w:basedOn w:val="Textodecomentrio"/>
    <w:next w:val="Textodecomentrio"/>
    <w:semiHidden/>
    <w:rsid w:val="00442684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DA7FD-0A71-4473-85E3-B219AF0D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294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Mari</dc:creator>
  <cp:lastModifiedBy>Theus</cp:lastModifiedBy>
  <cp:revision>18</cp:revision>
  <cp:lastPrinted>2013-01-29T15:50:00Z</cp:lastPrinted>
  <dcterms:created xsi:type="dcterms:W3CDTF">2013-01-22T17:53:00Z</dcterms:created>
  <dcterms:modified xsi:type="dcterms:W3CDTF">2014-10-28T00:00:00Z</dcterms:modified>
</cp:coreProperties>
</file>